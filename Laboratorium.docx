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44" w:rsidRPr="00435944" w:rsidRDefault="002C6E0D" w:rsidP="00435944">
      <w:pPr>
        <w:pStyle w:val="Tytu"/>
        <w:rPr>
          <w:lang w:val="pl-PL"/>
        </w:rPr>
      </w:pPr>
      <w:r w:rsidRPr="002C6E0D">
        <w:rPr>
          <w:lang w:val="pl-PL"/>
        </w:rPr>
        <w:t>Laboratorium</w:t>
      </w:r>
      <w:r w:rsidR="003F4CA0">
        <w:rPr>
          <w:lang w:val="pl-PL"/>
        </w:rPr>
        <w:t xml:space="preserve"> 1</w:t>
      </w:r>
    </w:p>
    <w:p w:rsidR="00076856" w:rsidRPr="002C6E0D" w:rsidRDefault="002C6E0D" w:rsidP="00874AA1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563FE4" w:rsidRPr="002C6E0D" w:rsidRDefault="002C6E0D" w:rsidP="00874AA1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BD507D" w:rsidRDefault="002C6E0D" w:rsidP="00874AA1">
      <w:pPr>
        <w:rPr>
          <w:lang w:val="pl-PL"/>
        </w:rPr>
      </w:pPr>
      <w:r w:rsidRPr="002C6E0D">
        <w:rPr>
          <w:lang w:val="pl-PL"/>
        </w:rPr>
        <w:t>Zaprojektuj fragment relacyjnej bazy danych opisujący Komis Samochodowy.</w:t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8A12DE" w:rsidRDefault="00D0587E" w:rsidP="008A12DE">
      <w:pPr>
        <w:pStyle w:val="Listapunktowana"/>
        <w:rPr>
          <w:lang w:val="pl-PL"/>
        </w:rPr>
      </w:pPr>
      <w:hyperlink r:id="rId11" w:history="1">
        <w:r w:rsidR="002C6E0D" w:rsidRPr="002C6E0D">
          <w:rPr>
            <w:rStyle w:val="Hipercze"/>
            <w:lang w:val="pl-PL"/>
          </w:rPr>
          <w:t>https://dev.mysql.com/doc/</w:t>
        </w:r>
      </w:hyperlink>
    </w:p>
    <w:p w:rsidR="008A12DE" w:rsidRDefault="008A12DE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Składnia klauzuji IF (NOT) EXISTS podczas tworzenia / usuwania</w:t>
      </w:r>
    </w:p>
    <w:p w:rsidR="008A12DE" w:rsidRDefault="00AE6684" w:rsidP="008A12DE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Kolejność argumentów wbudowanych funkcji</w:t>
      </w:r>
    </w:p>
    <w:p w:rsidR="003A2D3B" w:rsidRPr="008A12DE" w:rsidRDefault="003A2D3B" w:rsidP="003A2D3B">
      <w:pPr>
        <w:pStyle w:val="Listapunktowana"/>
        <w:numPr>
          <w:ilvl w:val="0"/>
          <w:numId w:val="0"/>
        </w:numPr>
        <w:ind w:left="1080"/>
        <w:rPr>
          <w:lang w:val="pl-PL"/>
        </w:rPr>
      </w:pPr>
    </w:p>
    <w:p w:rsidR="001E3ADA" w:rsidRPr="002C6E0D" w:rsidRDefault="00D0587E" w:rsidP="00874AA1">
      <w:pPr>
        <w:pStyle w:val="Listapunktowana"/>
        <w:rPr>
          <w:lang w:val="pl-PL"/>
        </w:rPr>
      </w:pPr>
      <w:hyperlink r:id="rId12" w:history="1">
        <w:r w:rsidR="002C6E0D" w:rsidRPr="002C6E0D">
          <w:rPr>
            <w:rStyle w:val="Hipercze"/>
            <w:lang w:val="pl-PL"/>
          </w:rPr>
          <w:t>https://www.w3schools.com/sql/</w:t>
        </w:r>
      </w:hyperlink>
      <w:r w:rsidR="008A12DE">
        <w:t xml:space="preserve"> - przykłady w funkcji zajmujących się datami</w:t>
      </w:r>
    </w:p>
    <w:p w:rsidR="00563FE4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Zaprojektować Tabele, Relacje</w:t>
      </w:r>
      <w:r w:rsidR="00810D3D">
        <w:rPr>
          <w:lang w:val="pl-PL"/>
        </w:rPr>
        <w:t xml:space="preserve"> między nimi</w:t>
      </w:r>
    </w:p>
    <w:p w:rsidR="001E3ADA" w:rsidRPr="002C6E0D" w:rsidRDefault="002C6E0D" w:rsidP="00874AA1">
      <w:pPr>
        <w:pStyle w:val="Listapunktowana"/>
        <w:rPr>
          <w:lang w:val="pl-PL"/>
        </w:rPr>
      </w:pPr>
      <w:r>
        <w:rPr>
          <w:lang w:val="pl-PL"/>
        </w:rPr>
        <w:t>Znalezienie odpowiednich kluczy podstawowych/obcych</w:t>
      </w:r>
    </w:p>
    <w:p w:rsidR="00977EE8" w:rsidRPr="00977EE8" w:rsidRDefault="002C6E0D" w:rsidP="00977EE8">
      <w:pPr>
        <w:pStyle w:val="Listapunktowana"/>
        <w:rPr>
          <w:lang w:val="pl-PL"/>
        </w:rPr>
      </w:pPr>
      <w:r>
        <w:rPr>
          <w:lang w:val="pl-PL"/>
        </w:rPr>
        <w:t>Wypełnić dane w tabeli (przynajmniej 10) prawdziwymi przykładami</w:t>
      </w:r>
    </w:p>
    <w:p w:rsidR="00977EE8" w:rsidRPr="002C6E0D" w:rsidRDefault="00977EE8" w:rsidP="00977EE8">
      <w:pPr>
        <w:pStyle w:val="Nagwek1"/>
        <w:rPr>
          <w:lang w:val="pl-PL"/>
        </w:rPr>
      </w:pPr>
      <w:r>
        <w:rPr>
          <w:lang w:val="pl-PL"/>
        </w:rPr>
        <w:t>Plik Bazodanowy:</w:t>
      </w:r>
    </w:p>
    <w:p w:rsidR="00977EE8" w:rsidRPr="002C6E0D" w:rsidRDefault="00977EE8" w:rsidP="00977EE8">
      <w:pPr>
        <w:rPr>
          <w:lang w:val="pl-PL"/>
        </w:rPr>
      </w:pPr>
      <w:r>
        <w:rPr>
          <w:lang w:val="pl-PL"/>
        </w:rPr>
        <w:t>MateuszMazurek5pr.sql</w:t>
      </w:r>
    </w:p>
    <w:p w:rsidR="00977EE8" w:rsidRDefault="00977EE8" w:rsidP="00977EE8">
      <w:pPr>
        <w:pStyle w:val="Listapunktowana"/>
        <w:numPr>
          <w:ilvl w:val="0"/>
          <w:numId w:val="0"/>
        </w:numPr>
        <w:ind w:left="360" w:hanging="360"/>
        <w:rPr>
          <w:lang w:val="pl-PL"/>
        </w:rPr>
      </w:pPr>
    </w:p>
    <w:p w:rsidR="00836225" w:rsidRDefault="00836225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836225" w:rsidRDefault="00836225" w:rsidP="00836225">
      <w:pPr>
        <w:pStyle w:val="Listapunktowana"/>
        <w:numPr>
          <w:ilvl w:val="0"/>
          <w:numId w:val="0"/>
        </w:numPr>
        <w:ind w:left="720"/>
        <w:rPr>
          <w:lang w:val="pl-PL"/>
        </w:rPr>
      </w:pPr>
    </w:p>
    <w:p w:rsidR="00836225" w:rsidRPr="00836225" w:rsidRDefault="00836225" w:rsidP="00836225">
      <w:pPr>
        <w:pStyle w:val="Listapunktowana"/>
        <w:numPr>
          <w:ilvl w:val="0"/>
          <w:numId w:val="0"/>
        </w:numPr>
        <w:ind w:left="360" w:hanging="360"/>
        <w:rPr>
          <w:rFonts w:asciiTheme="majorHAnsi" w:hAnsiTheme="majorHAnsi"/>
          <w:sz w:val="28"/>
          <w:szCs w:val="28"/>
          <w:lang w:val="pl-PL"/>
        </w:rPr>
      </w:pP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 xml:space="preserve">Schemat </w:t>
      </w:r>
      <w:r w:rsidR="00A92D69">
        <w:rPr>
          <w:rFonts w:asciiTheme="majorHAnsi" w:hAnsiTheme="majorHAnsi"/>
          <w:b/>
          <w:bCs/>
          <w:sz w:val="28"/>
          <w:szCs w:val="28"/>
          <w:lang w:val="pl-PL"/>
        </w:rPr>
        <w:t>ERD</w:t>
      </w:r>
      <w:r w:rsidRPr="00836225">
        <w:rPr>
          <w:rFonts w:asciiTheme="majorHAnsi" w:hAnsiTheme="majorHAnsi"/>
          <w:b/>
          <w:bCs/>
          <w:sz w:val="28"/>
          <w:szCs w:val="28"/>
          <w:lang w:val="pl-PL"/>
        </w:rPr>
        <w:t>:</w:t>
      </w:r>
      <w:r w:rsidRPr="00836225">
        <w:rPr>
          <w:b/>
          <w:bCs/>
          <w:noProof/>
        </w:rPr>
        <w:t xml:space="preserve"> </w:t>
      </w:r>
      <w:r w:rsidRPr="00836225">
        <w:rPr>
          <w:rFonts w:asciiTheme="majorHAnsi" w:hAnsiTheme="majorHAnsi"/>
          <w:noProof/>
          <w:sz w:val="28"/>
          <w:szCs w:val="28"/>
          <w:lang w:val="pl-PL" w:eastAsia="pl-PL"/>
        </w:rPr>
        <w:drawing>
          <wp:inline distT="0" distB="0" distL="0" distR="0">
            <wp:extent cx="5943600" cy="4349750"/>
            <wp:effectExtent l="0" t="0" r="0" b="0"/>
            <wp:docPr id="1404541680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1680" name="Obraz 1" descr="Obraz zawierający tekst, zrzut ekranu, numer, Czcionka&#10;&#10;Opis wygenerowany automatyczni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E4" w:rsidRPr="002C6E0D" w:rsidRDefault="002C6E0D" w:rsidP="00874AA1">
      <w:pPr>
        <w:pStyle w:val="Nagwek1"/>
        <w:rPr>
          <w:lang w:val="pl-PL"/>
        </w:rPr>
      </w:pPr>
      <w:r>
        <w:rPr>
          <w:lang w:val="pl-PL"/>
        </w:rPr>
        <w:t xml:space="preserve">Notatki </w:t>
      </w:r>
      <w:r w:rsidR="002808D1">
        <w:rPr>
          <w:lang w:val="pl-PL"/>
        </w:rPr>
        <w:t xml:space="preserve">z </w:t>
      </w:r>
      <w:r>
        <w:rPr>
          <w:lang w:val="pl-PL"/>
        </w:rPr>
        <w:t>Zdania:</w:t>
      </w:r>
    </w:p>
    <w:p w:rsidR="00836225" w:rsidRDefault="002808D1" w:rsidP="00874AA1">
      <w:pPr>
        <w:rPr>
          <w:lang w:val="pl-PL"/>
        </w:rPr>
      </w:pPr>
      <w:r>
        <w:rPr>
          <w:lang w:val="pl-PL"/>
        </w:rPr>
        <w:t>Klauzula</w:t>
      </w:r>
      <w:r w:rsidR="00836225">
        <w:rPr>
          <w:lang w:val="pl-PL"/>
        </w:rPr>
        <w:t xml:space="preserve"> nie może wykorzystywać nie zdeterminowanych funkcji SQL jak np.: </w:t>
      </w:r>
      <w:r w:rsidR="00836225" w:rsidRPr="00836225">
        <w:rPr>
          <w:sz w:val="18"/>
          <w:szCs w:val="18"/>
          <w:lang w:val="pl-PL"/>
        </w:rPr>
        <w:t xml:space="preserve">CURRENT_TIMESTAMP </w:t>
      </w:r>
      <w:r w:rsidR="00836225">
        <w:rPr>
          <w:lang w:val="pl-PL"/>
        </w:rPr>
        <w:t>.</w:t>
      </w:r>
      <w:r w:rsidR="00836225" w:rsidRPr="00836225">
        <w:rPr>
          <w:lang w:val="pl-PL"/>
        </w:rPr>
        <w:t xml:space="preserve"> </w:t>
      </w:r>
    </w:p>
    <w:p w:rsidR="003F4CA0" w:rsidRPr="00836225" w:rsidRDefault="003F4CA0" w:rsidP="00874AA1">
      <w:pPr>
        <w:rPr>
          <w:b/>
          <w:bCs/>
          <w:lang w:val="pl-PL"/>
        </w:rPr>
      </w:pPr>
    </w:p>
    <w:p w:rsidR="00810D3D" w:rsidRDefault="002C6E0D" w:rsidP="00874AA1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810D3D" w:rsidRDefault="00810D3D" w:rsidP="00874AA1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samochody kolumny: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marka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model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typ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nadwozia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rodzaj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paliwa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br/>
        <w:t>(dopóki nie ma tabeli na typy nadwozia/paliwa wpr. Liczbowy identyfikator)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rok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produkcji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może by albo tekstowego albo liczbowego (nie ujemnego)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przebieg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dużej liczby całkowitej (żaden licznik nie mierzy metrów)</w:t>
      </w:r>
    </w:p>
    <w:p w:rsidR="00810D3D" w:rsidRDefault="00810D3D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rejestracyjny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znakowej o ograniczonej długości (numery rejestracyjne są wyświetlane na pojeździe, więc długie numery rejestracyjne się nie zmieszczą)</w:t>
      </w:r>
    </w:p>
    <w:p w:rsidR="00810D3D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cena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wywoławcza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jest typu stało przecinkowego, aby umożliwić poprawną arytmetykę liczb nie całkowitych; DECIMAL(10, 2)</w:t>
      </w:r>
    </w:p>
    <w:p w:rsidR="00FC27A6" w:rsidRDefault="00FC27A6" w:rsidP="00810D3D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komitentów i nabywców ta sama definicja: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imię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nazwisko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są typu tekstowego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tekstowego ograniczony do 11 znaków</w:t>
      </w:r>
    </w:p>
    <w:p w:rsidR="00FC27A6" w:rsidRDefault="00FC27A6" w:rsidP="00FC27A6">
      <w:pPr>
        <w:pStyle w:val="Nagwek1"/>
        <w:numPr>
          <w:ilvl w:val="0"/>
          <w:numId w:val="6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telefonu typu tekstowego (jeżeli numery tylko polskie można ograniczyć długość do 9 znaków)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tabela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_id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ind w:left="360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dodatkowo:</w:t>
      </w:r>
    </w:p>
    <w:p w:rsidR="00FC27A6" w:rsidRDefault="002808D1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klauzula </w:t>
      </w:r>
      <w:r w:rsidR="00FC27A6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check: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przynajmniej jeden sposób kontaktu wypełniony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lub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telefon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not null)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email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zawiera @ (może bardziej zaawansowany check)</w:t>
      </w:r>
    </w:p>
    <w:p w:rsidR="00FC27A6" w:rsidRDefault="00FC27A6" w:rsidP="00FC27A6">
      <w:pPr>
        <w:pStyle w:val="Nagwek1"/>
        <w:numPr>
          <w:ilvl w:val="1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długość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peselu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wynosi dokładnie 11 cyfr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znormalizować kolumnę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adres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do (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kraj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_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pocztowy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?,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miasto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ulica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numer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) aby przyśpieszyć i ułatwić wyszukiwanie po adresie</w:t>
      </w:r>
    </w:p>
    <w:p w:rsidR="00FC27A6" w:rsidRDefault="00FC27A6" w:rsidP="00FC27A6">
      <w:pPr>
        <w:pStyle w:val="Nagwek1"/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>Dla tabeli rejestru sprzedaży:</w:t>
      </w:r>
    </w:p>
    <w:p w:rsidR="00FC27A6" w:rsidRDefault="00FC27A6" w:rsidP="00FC27A6">
      <w:pPr>
        <w:pStyle w:val="Nagwek1"/>
        <w:numPr>
          <w:ilvl w:val="0"/>
          <w:numId w:val="5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rejestr_id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typu liczby całkowitej jako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podstawowy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automatycznie zwiększany</w:t>
      </w:r>
    </w:p>
    <w:p w:rsidR="00FC27A6" w:rsidRDefault="00FC27A6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samochody_id</w:t>
      </w:r>
      <w:r w:rsid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unikatowy?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="00AA7F5D"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 w:rsidR="00AA7F5D"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samochody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komitenci_id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komitenci</w:t>
      </w:r>
    </w:p>
    <w:p w:rsidR="00AA7F5D" w:rsidRDefault="00AA7F5D" w:rsidP="00AA7F5D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 w:rsidRPr="00AA7F5D"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>nabywcy_id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klucz obcy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tego samego typu co w tabeli </w:t>
      </w:r>
      <w:r w:rsidRPr="00AA7F5D">
        <w:rPr>
          <w:rFonts w:asciiTheme="minorHAnsi" w:hAnsiTheme="minorHAnsi" w:cstheme="minorHAnsi"/>
          <w:sz w:val="24"/>
          <w:szCs w:val="24"/>
          <w:lang w:val="pl-PL"/>
        </w:rPr>
        <w:t>nabywcy</w:t>
      </w:r>
    </w:p>
    <w:p w:rsidR="00AA7F5D" w:rsidRPr="00AA7F5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i/>
          <w:iCs/>
          <w:sz w:val="24"/>
          <w:szCs w:val="24"/>
          <w:lang w:val="pl-PL"/>
        </w:rPr>
        <w:t xml:space="preserve">data_zakupu 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typu daty z wartością podstawową dzisiejszej daty </w:t>
      </w:r>
      <w:r w:rsidRPr="00AA7F5D">
        <w:rPr>
          <w:rFonts w:asciiTheme="minorHAnsi" w:hAnsiTheme="minorHAnsi" w:cstheme="minorHAnsi"/>
          <w:b w:val="0"/>
          <w:bCs/>
          <w:sz w:val="16"/>
          <w:szCs w:val="16"/>
          <w:lang w:val="pl-PL"/>
        </w:rPr>
        <w:t>(CURRENT_TIMESTAMP)</w:t>
      </w:r>
    </w:p>
    <w:p w:rsidR="00AA7F5D" w:rsidRPr="00810D3D" w:rsidRDefault="00AA7F5D" w:rsidP="00FC27A6">
      <w:pPr>
        <w:pStyle w:val="Nagwek1"/>
        <w:numPr>
          <w:ilvl w:val="0"/>
          <w:numId w:val="7"/>
        </w:numPr>
        <w:rPr>
          <w:rFonts w:asciiTheme="minorHAnsi" w:hAnsiTheme="minorHAnsi" w:cstheme="minorHAnsi"/>
          <w:b w:val="0"/>
          <w:bCs/>
          <w:sz w:val="24"/>
          <w:szCs w:val="24"/>
          <w:lang w:val="pl-PL"/>
        </w:rPr>
      </w:pP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cena_zakupu typu DECIMAL(10, 2), cena_zakupu może różnić się od ceny wywoławczej z powodu negocjacji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mniejsza)</w:t>
      </w:r>
      <w:r>
        <w:rPr>
          <w:rFonts w:asciiTheme="minorHAnsi" w:hAnsiTheme="minorHAnsi" w:cstheme="minorHAnsi"/>
          <w:b w:val="0"/>
          <w:bCs/>
          <w:sz w:val="24"/>
          <w:szCs w:val="24"/>
          <w:lang w:val="pl-PL"/>
        </w:rPr>
        <w:t xml:space="preserve">, zwiększonego popytu </w:t>
      </w:r>
      <w:r w:rsidRPr="00AA7F5D"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>(cena większa)</w:t>
      </w:r>
      <w:r>
        <w:rPr>
          <w:rFonts w:asciiTheme="minorHAnsi" w:hAnsiTheme="minorHAnsi" w:cstheme="minorHAnsi"/>
          <w:b w:val="0"/>
          <w:bCs/>
          <w:sz w:val="18"/>
          <w:szCs w:val="18"/>
          <w:lang w:val="pl-PL"/>
        </w:rPr>
        <w:t xml:space="preserve"> </w:t>
      </w:r>
    </w:p>
    <w:p w:rsidR="003F4CA0" w:rsidRPr="003F4CA0" w:rsidRDefault="003F4CA0" w:rsidP="003D7EFE">
      <w:pPr>
        <w:pStyle w:val="Akapitzlist"/>
        <w:rPr>
          <w:rFonts w:cstheme="minorHAnsi"/>
          <w:lang w:val="pl-PL"/>
        </w:rPr>
      </w:pPr>
      <w:r w:rsidRPr="003F4CA0">
        <w:rPr>
          <w:rFonts w:cstheme="minorHAnsi"/>
          <w:lang w:val="pl-PL"/>
        </w:rPr>
        <w:br w:type="page"/>
      </w:r>
    </w:p>
    <w:p w:rsidR="003F4CA0" w:rsidRPr="00435944" w:rsidRDefault="003F4CA0" w:rsidP="003F4CA0">
      <w:pPr>
        <w:pStyle w:val="Tytu"/>
        <w:rPr>
          <w:lang w:val="pl-PL"/>
        </w:rPr>
      </w:pPr>
      <w:r w:rsidRPr="002C6E0D">
        <w:rPr>
          <w:lang w:val="pl-PL"/>
        </w:rPr>
        <w:lastRenderedPageBreak/>
        <w:t>Laboratorium</w:t>
      </w:r>
      <w:r>
        <w:rPr>
          <w:lang w:val="pl-PL"/>
        </w:rPr>
        <w:t xml:space="preserve"> 2</w:t>
      </w:r>
    </w:p>
    <w:p w:rsidR="003F4CA0" w:rsidRPr="002C6E0D" w:rsidRDefault="003F4CA0" w:rsidP="003F4CA0">
      <w:pPr>
        <w:pStyle w:val="Tytu"/>
        <w:rPr>
          <w:lang w:val="pl-PL"/>
        </w:rPr>
      </w:pPr>
      <w:r>
        <w:rPr>
          <w:lang w:val="pl-PL"/>
        </w:rPr>
        <w:t>Komis Samochodowy</w:t>
      </w:r>
    </w:p>
    <w:p w:rsidR="003F4CA0" w:rsidRPr="002C6E0D" w:rsidRDefault="003F4CA0" w:rsidP="003F4CA0">
      <w:pPr>
        <w:pStyle w:val="Nagwek1"/>
        <w:rPr>
          <w:lang w:val="pl-PL"/>
        </w:rPr>
      </w:pPr>
      <w:r w:rsidRPr="002C6E0D">
        <w:rPr>
          <w:lang w:val="pl-PL"/>
        </w:rPr>
        <w:t>Opis Projektu</w:t>
      </w:r>
      <w:r>
        <w:rPr>
          <w:lang w:val="pl-PL"/>
        </w:rPr>
        <w:t>:</w:t>
      </w:r>
    </w:p>
    <w:p w:rsidR="003F4CA0" w:rsidRPr="002C6E0D" w:rsidRDefault="003F4CA0" w:rsidP="003F4CA0">
      <w:pPr>
        <w:rPr>
          <w:lang w:val="pl-PL"/>
        </w:rPr>
      </w:pPr>
      <w:r>
        <w:rPr>
          <w:lang w:val="pl-PL"/>
        </w:rPr>
        <w:t>Utworzenie procedór składowcyh dla funkcjonalności komisu</w:t>
      </w:r>
      <w:r>
        <w:rPr>
          <w:lang w:val="pl-PL"/>
        </w:rPr>
        <w:br/>
      </w:r>
    </w:p>
    <w:p w:rsidR="003F4CA0" w:rsidRPr="002C6E0D" w:rsidRDefault="003F4CA0" w:rsidP="003F4CA0">
      <w:pPr>
        <w:pStyle w:val="Nagwek1"/>
        <w:rPr>
          <w:lang w:val="pl-PL"/>
        </w:rPr>
      </w:pPr>
      <w:r>
        <w:rPr>
          <w:rFonts w:ascii="Calibri" w:hAnsi="Calibri" w:cs="Calibri"/>
          <w:lang w:val="pl-PL"/>
        </w:rPr>
        <w:t>Ź</w:t>
      </w:r>
      <w:r>
        <w:rPr>
          <w:lang w:val="pl-PL"/>
        </w:rPr>
        <w:t>r</w:t>
      </w:r>
      <w:r>
        <w:rPr>
          <w:rFonts w:ascii="Bodoni MT" w:hAnsi="Bodoni MT" w:cs="Bodoni MT"/>
          <w:lang w:val="pl-PL"/>
        </w:rPr>
        <w:t>ó</w:t>
      </w:r>
      <w:r>
        <w:rPr>
          <w:lang w:val="pl-PL"/>
        </w:rPr>
        <w:t>d</w:t>
      </w:r>
      <w:r>
        <w:rPr>
          <w:rFonts w:ascii="Bodoni MT" w:hAnsi="Bodoni MT" w:cs="Bodoni MT"/>
          <w:lang w:val="pl-PL"/>
        </w:rPr>
        <w:t>ł</w:t>
      </w:r>
      <w:r>
        <w:rPr>
          <w:lang w:val="pl-PL"/>
        </w:rPr>
        <w:t>a:</w:t>
      </w:r>
    </w:p>
    <w:p w:rsidR="003F4CA0" w:rsidRDefault="003F4CA0" w:rsidP="003F4CA0">
      <w:pPr>
        <w:pStyle w:val="Listapunktowana"/>
        <w:rPr>
          <w:lang w:val="pl-PL"/>
        </w:rPr>
      </w:pPr>
      <w:hyperlink r:id="rId14" w:history="1">
        <w:r w:rsidRPr="002C6E0D">
          <w:rPr>
            <w:rStyle w:val="Hipercze"/>
            <w:lang w:val="pl-PL"/>
          </w:rPr>
          <w:t>https://dev.mysql.com/doc/</w:t>
        </w:r>
      </w:hyperlink>
    </w:p>
    <w:p w:rsidR="003F4CA0" w:rsidRDefault="003F4CA0" w:rsidP="003F4CA0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rPr>
          <w:lang w:val="pl-PL"/>
        </w:rPr>
        <w:t>Kolejność argumentów wbudowanych funkcji</w:t>
      </w:r>
    </w:p>
    <w:p w:rsidR="003F4CA0" w:rsidRPr="008A12DE" w:rsidRDefault="003F4CA0" w:rsidP="003F4CA0">
      <w:pPr>
        <w:pStyle w:val="Listapunktowana"/>
        <w:numPr>
          <w:ilvl w:val="0"/>
          <w:numId w:val="0"/>
        </w:numPr>
        <w:ind w:left="1080"/>
        <w:rPr>
          <w:lang w:val="pl-PL"/>
        </w:rPr>
      </w:pPr>
    </w:p>
    <w:p w:rsidR="003937D8" w:rsidRPr="003937D8" w:rsidRDefault="003F4CA0" w:rsidP="003937D8">
      <w:pPr>
        <w:pStyle w:val="Listapunktowana"/>
        <w:rPr>
          <w:lang w:val="pl-PL"/>
        </w:rPr>
      </w:pPr>
      <w:hyperlink r:id="rId15" w:history="1">
        <w:r w:rsidRPr="002C6E0D">
          <w:rPr>
            <w:rStyle w:val="Hipercze"/>
            <w:lang w:val="pl-PL"/>
          </w:rPr>
          <w:t>https://www.w3schools.com/sql/</w:t>
        </w:r>
      </w:hyperlink>
    </w:p>
    <w:p w:rsidR="003F4CA0" w:rsidRPr="003937D8" w:rsidRDefault="003F4CA0" w:rsidP="003937D8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>
        <w:t>przykłady w funkcji zajmujących się datami</w:t>
      </w:r>
    </w:p>
    <w:p w:rsidR="003937D8" w:rsidRPr="003937D8" w:rsidRDefault="003937D8" w:rsidP="003937D8">
      <w:pPr>
        <w:pStyle w:val="Listapunktowana"/>
        <w:tabs>
          <w:tab w:val="clear" w:pos="360"/>
          <w:tab w:val="num" w:pos="720"/>
        </w:tabs>
        <w:ind w:left="1080"/>
        <w:rPr>
          <w:lang w:val="pl-PL"/>
        </w:rPr>
      </w:pPr>
      <w:r w:rsidRPr="003937D8">
        <w:rPr>
          <w:sz w:val="18"/>
          <w:szCs w:val="18"/>
        </w:rPr>
        <w:t>GREATER</w:t>
      </w:r>
      <w:r>
        <w:t xml:space="preserve"> – funkja znajdujaca najwiekszą z podanych</w:t>
      </w:r>
    </w:p>
    <w:p w:rsidR="003F4CA0" w:rsidRPr="002C6E0D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Lekcje w szkole</w:t>
      </w:r>
    </w:p>
    <w:p w:rsidR="003F4CA0" w:rsidRPr="002C6E0D" w:rsidRDefault="003F4CA0" w:rsidP="003F4CA0">
      <w:pPr>
        <w:pStyle w:val="Nagwek1"/>
        <w:rPr>
          <w:lang w:val="pl-PL"/>
        </w:rPr>
      </w:pPr>
      <w:r>
        <w:rPr>
          <w:lang w:val="pl-PL"/>
        </w:rPr>
        <w:t>Zadania:</w:t>
      </w:r>
    </w:p>
    <w:p w:rsidR="003F4CA0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Zaprojektować funkcjonalności komisu samochodowego</w:t>
      </w:r>
    </w:p>
    <w:p w:rsidR="003F4CA0" w:rsidRPr="002C6E0D" w:rsidRDefault="003F4CA0" w:rsidP="003F4CA0">
      <w:pPr>
        <w:pStyle w:val="Listapunktowana"/>
        <w:rPr>
          <w:lang w:val="pl-PL"/>
        </w:rPr>
      </w:pPr>
      <w:r>
        <w:rPr>
          <w:lang w:val="pl-PL"/>
        </w:rPr>
        <w:t>Utworzyć procedury składowe do funkcjonalnośći</w:t>
      </w:r>
    </w:p>
    <w:p w:rsidR="003F4CA0" w:rsidRDefault="003F4CA0" w:rsidP="003F4CA0">
      <w:pPr>
        <w:pStyle w:val="Listapunktowana"/>
        <w:numPr>
          <w:ilvl w:val="0"/>
          <w:numId w:val="0"/>
        </w:numPr>
        <w:ind w:left="360" w:hanging="360"/>
        <w:rPr>
          <w:lang w:val="pl-PL"/>
        </w:rPr>
      </w:pPr>
    </w:p>
    <w:p w:rsidR="003F4CA0" w:rsidRDefault="003F4CA0" w:rsidP="003F4CA0">
      <w:pPr>
        <w:rPr>
          <w:sz w:val="22"/>
          <w:lang w:val="pl-PL"/>
        </w:rPr>
      </w:pPr>
      <w:r>
        <w:rPr>
          <w:lang w:val="pl-PL"/>
        </w:rPr>
        <w:br w:type="page"/>
      </w:r>
    </w:p>
    <w:p w:rsidR="003D7EFE" w:rsidRPr="003D7EFE" w:rsidRDefault="003D7EFE" w:rsidP="003D7EFE">
      <w:pPr>
        <w:pStyle w:val="Nagwek1"/>
        <w:rPr>
          <w:lang w:val="pl-PL"/>
        </w:rPr>
      </w:pPr>
      <w:r>
        <w:rPr>
          <w:lang w:val="pl-PL"/>
        </w:rPr>
        <w:lastRenderedPageBreak/>
        <w:t>Proces Rozwi</w:t>
      </w:r>
      <w:r>
        <w:rPr>
          <w:rFonts w:ascii="Calibri" w:hAnsi="Calibri" w:cs="Calibri"/>
          <w:lang w:val="pl-PL"/>
        </w:rPr>
        <w:t>ą</w:t>
      </w:r>
      <w:r>
        <w:rPr>
          <w:lang w:val="pl-PL"/>
        </w:rPr>
        <w:t>zywania Problemu:</w:t>
      </w:r>
    </w:p>
    <w:p w:rsidR="003D7EFE" w:rsidRDefault="003D7EFE" w:rsidP="003D7EFE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Procedury:</w:t>
      </w:r>
    </w:p>
    <w:p w:rsidR="000224AE" w:rsidRPr="000224AE" w:rsidRDefault="003D7EFE" w:rsidP="000224A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Sprzedane</w:t>
      </w:r>
      <w:r>
        <w:rPr>
          <w:rFonts w:cstheme="minorHAnsi"/>
          <w:lang w:val="pl-PL"/>
        </w:rPr>
        <w:t xml:space="preserve"> w </w:t>
      </w:r>
      <w:r w:rsidR="00E148F3">
        <w:rPr>
          <w:rFonts w:cstheme="minorHAnsi"/>
          <w:lang w:val="pl-PL"/>
        </w:rPr>
        <w:t>Poprzednim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Miesiacu</w:t>
      </w:r>
      <w:r w:rsidR="000224AE">
        <w:rPr>
          <w:rFonts w:cstheme="minorHAnsi"/>
          <w:lang w:val="pl-PL"/>
        </w:rPr>
        <w:t xml:space="preserve"> – spis samochodów sprzedanych w </w:t>
      </w:r>
      <w:r w:rsidR="00CF2843">
        <w:rPr>
          <w:rFonts w:cstheme="minorHAnsi"/>
          <w:lang w:val="pl-PL"/>
        </w:rPr>
        <w:t>poprzednim</w:t>
      </w:r>
      <w:r w:rsidR="00701B41">
        <w:rPr>
          <w:rFonts w:cstheme="minorHAnsi"/>
          <w:lang w:val="pl-PL"/>
        </w:rPr>
        <w:t xml:space="preserve"> </w:t>
      </w:r>
      <w:r w:rsidR="000224AE">
        <w:rPr>
          <w:rFonts w:cstheme="minorHAnsi"/>
          <w:lang w:val="pl-PL"/>
        </w:rPr>
        <w:t xml:space="preserve"> miesiącu używając funkcji: </w:t>
      </w:r>
      <w:r w:rsidR="000224AE" w:rsidRPr="000224AE">
        <w:rPr>
          <w:rFonts w:cstheme="minorHAnsi"/>
          <w:sz w:val="16"/>
          <w:szCs w:val="16"/>
          <w:lang w:val="pl-PL"/>
        </w:rPr>
        <w:t>YEAR, MONTH, CURRENT_TIMESTAMP</w:t>
      </w:r>
      <w:r w:rsidR="00C20DCD" w:rsidRPr="00C20DCD">
        <w:rPr>
          <w:rFonts w:cstheme="minorHAnsi"/>
          <w:sz w:val="16"/>
          <w:szCs w:val="16"/>
          <w:lang w:val="pl-PL"/>
        </w:rPr>
        <w:t xml:space="preserve"> </w:t>
      </w:r>
      <w:r w:rsidR="00C20DCD">
        <w:rPr>
          <w:rFonts w:cstheme="minorHAnsi"/>
          <w:noProof/>
          <w:sz w:val="16"/>
          <w:szCs w:val="16"/>
          <w:lang w:val="pl-PL" w:eastAsia="pl-PL"/>
        </w:rPr>
        <w:drawing>
          <wp:inline distT="0" distB="0" distL="0" distR="0">
            <wp:extent cx="5943600" cy="38437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EF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Dostepne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Samochody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Wyprodukowane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x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Ostatnich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Latach</w:t>
      </w:r>
      <w:r>
        <w:rPr>
          <w:rFonts w:cstheme="minorHAnsi"/>
          <w:lang w:val="pl-PL"/>
        </w:rPr>
        <w:br/>
        <w:t>x – parametr wejsciowy typu int oznaczjący ilosc lat</w:t>
      </w:r>
      <w:r w:rsidR="00A7526C" w:rsidRPr="00A7526C">
        <w:rPr>
          <w:rFonts w:cstheme="minorHAnsi"/>
          <w:lang w:val="pl-PL"/>
        </w:rPr>
        <w:t xml:space="preserve"> </w:t>
      </w:r>
      <w:r w:rsidR="00A7526C">
        <w:rPr>
          <w:rFonts w:cstheme="minorHAnsi"/>
          <w:noProof/>
          <w:lang w:val="pl-PL" w:eastAsia="pl-PL"/>
        </w:rPr>
        <w:drawing>
          <wp:inline distT="0" distB="0" distL="0" distR="0">
            <wp:extent cx="5943600" cy="81638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4A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634701">
        <w:rPr>
          <w:rFonts w:cstheme="minorHAnsi"/>
          <w:lang w:val="pl-PL"/>
        </w:rPr>
        <w:t>Ilosc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Rodzajow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Paliw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Dostepnych</w:t>
      </w:r>
      <w:r>
        <w:rPr>
          <w:rFonts w:cstheme="minorHAnsi"/>
          <w:lang w:val="pl-PL"/>
        </w:rPr>
        <w:t xml:space="preserve"> </w:t>
      </w:r>
      <w:r w:rsidRPr="00634701">
        <w:rPr>
          <w:rFonts w:cstheme="minorHAnsi"/>
          <w:lang w:val="pl-PL"/>
        </w:rPr>
        <w:t>Samochodow</w:t>
      </w:r>
      <w:r>
        <w:rPr>
          <w:rFonts w:cstheme="minorHAnsi"/>
          <w:lang w:val="pl-PL"/>
        </w:rPr>
        <w:br/>
        <w:t>grupuje samochy po typie paliwa i podaje ich ilosc</w:t>
      </w:r>
      <w:r w:rsidR="0075276C">
        <w:rPr>
          <w:rFonts w:cstheme="minorHAnsi"/>
          <w:lang w:val="pl-PL"/>
        </w:rPr>
        <w:br/>
      </w:r>
      <w:r w:rsidR="0075276C">
        <w:rPr>
          <w:rFonts w:cstheme="minorHAnsi"/>
          <w:noProof/>
          <w:lang w:val="pl-PL" w:eastAsia="pl-PL"/>
        </w:rPr>
        <w:drawing>
          <wp:inline distT="0" distB="0" distL="0" distR="0">
            <wp:extent cx="1447800" cy="6762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A0" w:rsidRPr="000224AE" w:rsidRDefault="003D7EFE" w:rsidP="003D7EFE">
      <w:pPr>
        <w:pStyle w:val="Akapitzlist"/>
        <w:numPr>
          <w:ilvl w:val="0"/>
          <w:numId w:val="8"/>
        </w:numPr>
        <w:rPr>
          <w:rFonts w:cstheme="minorHAnsi"/>
          <w:lang w:val="pl-PL"/>
        </w:rPr>
      </w:pPr>
      <w:r w:rsidRPr="000224AE">
        <w:rPr>
          <w:rFonts w:cstheme="minorHAnsi"/>
          <w:lang w:val="pl-PL"/>
        </w:rPr>
        <w:t>Samochody Sprzedane Po Nizszej Cenie Niż Wystawiono</w:t>
      </w:r>
      <w:r w:rsidRPr="000224AE">
        <w:rPr>
          <w:rFonts w:cstheme="minorHAnsi"/>
          <w:lang w:val="pl-PL"/>
        </w:rPr>
        <w:br/>
      </w:r>
      <w:r w:rsidR="000224AE">
        <w:rPr>
          <w:rFonts w:cstheme="minorHAnsi"/>
          <w:lang w:val="pl-PL"/>
        </w:rPr>
        <w:t xml:space="preserve">szuka </w:t>
      </w:r>
      <w:r w:rsidRPr="000224AE">
        <w:rPr>
          <w:rFonts w:cstheme="minorHAnsi"/>
          <w:lang w:val="pl-PL"/>
        </w:rPr>
        <w:t>samoch</w:t>
      </w:r>
      <w:r w:rsidR="000224AE">
        <w:rPr>
          <w:rFonts w:cstheme="minorHAnsi"/>
          <w:lang w:val="pl-PL"/>
        </w:rPr>
        <w:t>o</w:t>
      </w:r>
      <w:r w:rsidRPr="000224AE">
        <w:rPr>
          <w:rFonts w:cstheme="minorHAnsi"/>
          <w:lang w:val="pl-PL"/>
        </w:rPr>
        <w:t>d</w:t>
      </w:r>
      <w:r w:rsidR="000224AE">
        <w:rPr>
          <w:rFonts w:cstheme="minorHAnsi"/>
          <w:lang w:val="pl-PL"/>
        </w:rPr>
        <w:t>ów</w:t>
      </w:r>
      <w:r w:rsidRPr="000224AE">
        <w:rPr>
          <w:rFonts w:cstheme="minorHAnsi"/>
          <w:lang w:val="pl-PL"/>
        </w:rPr>
        <w:t xml:space="preserve"> sprzedane</w:t>
      </w:r>
      <w:r w:rsidR="000224AE">
        <w:rPr>
          <w:rFonts w:cstheme="minorHAnsi"/>
          <w:lang w:val="pl-PL"/>
        </w:rPr>
        <w:t>ych</w:t>
      </w:r>
      <w:r w:rsidRPr="000224AE">
        <w:rPr>
          <w:rFonts w:cstheme="minorHAnsi"/>
          <w:lang w:val="pl-PL"/>
        </w:rPr>
        <w:t xml:space="preserve"> w niższej cenie niż wystawiona ze względu na np. negocjacje</w:t>
      </w:r>
      <w:r w:rsidR="0018568B" w:rsidRPr="0018568B">
        <w:rPr>
          <w:rFonts w:cstheme="minorHAnsi"/>
          <w:lang w:val="pl-PL"/>
        </w:rPr>
        <w:t xml:space="preserve"> </w:t>
      </w:r>
      <w:r w:rsidR="0018568B">
        <w:rPr>
          <w:rFonts w:cstheme="minorHAnsi"/>
          <w:noProof/>
          <w:lang w:val="pl-PL" w:eastAsia="pl-PL"/>
        </w:rPr>
        <w:drawing>
          <wp:inline distT="0" distB="0" distL="0" distR="0">
            <wp:extent cx="5943600" cy="49102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4CA0" w:rsidRPr="000224AE" w:rsidSect="00874AA1">
      <w:headerReference w:type="default" r:id="rId20"/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1C7" w:rsidRDefault="008951C7" w:rsidP="00524988">
      <w:pPr>
        <w:spacing w:after="0" w:line="240" w:lineRule="auto"/>
      </w:pPr>
      <w:r>
        <w:separator/>
      </w:r>
    </w:p>
  </w:endnote>
  <w:endnote w:type="continuationSeparator" w:id="0">
    <w:p w:rsidR="008951C7" w:rsidRDefault="008951C7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1C7" w:rsidRDefault="008951C7" w:rsidP="00524988">
      <w:pPr>
        <w:spacing w:after="0" w:line="240" w:lineRule="auto"/>
      </w:pPr>
      <w:r>
        <w:separator/>
      </w:r>
    </w:p>
  </w:footnote>
  <w:footnote w:type="continuationSeparator" w:id="0">
    <w:p w:rsidR="008951C7" w:rsidRDefault="008951C7" w:rsidP="00524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44" w:rsidRDefault="00435944" w:rsidP="00435944">
    <w:pPr>
      <w:pStyle w:val="Nagwek"/>
    </w:pPr>
    <w:r>
      <w:t>Mateusz Mazurek 5pr</w:t>
    </w:r>
  </w:p>
  <w:p w:rsidR="00435944" w:rsidRDefault="003F4CA0" w:rsidP="003F4CA0">
    <w:pPr>
      <w:pStyle w:val="Nagwek"/>
      <w:jc w:val="right"/>
    </w:pPr>
    <w:r>
      <w:t>16</w:t>
    </w:r>
    <w:r w:rsidR="00435944">
      <w:t>.11.2023r.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5D8FDA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E512A2"/>
    <w:multiLevelType w:val="hybridMultilevel"/>
    <w:tmpl w:val="A55E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56F47"/>
    <w:multiLevelType w:val="hybridMultilevel"/>
    <w:tmpl w:val="8556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56EC5"/>
    <w:multiLevelType w:val="hybridMultilevel"/>
    <w:tmpl w:val="A484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AE563F"/>
    <w:multiLevelType w:val="hybridMultilevel"/>
    <w:tmpl w:val="CD70D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2C6E0D"/>
    <w:rsid w:val="000224AE"/>
    <w:rsid w:val="00044941"/>
    <w:rsid w:val="00076856"/>
    <w:rsid w:val="00097C80"/>
    <w:rsid w:val="000C2EC0"/>
    <w:rsid w:val="00151A42"/>
    <w:rsid w:val="0018568B"/>
    <w:rsid w:val="001E3ADA"/>
    <w:rsid w:val="002261A4"/>
    <w:rsid w:val="002808D1"/>
    <w:rsid w:val="002C6E0D"/>
    <w:rsid w:val="002F1EA7"/>
    <w:rsid w:val="003169C1"/>
    <w:rsid w:val="003937D8"/>
    <w:rsid w:val="003A2D3B"/>
    <w:rsid w:val="003A2EDC"/>
    <w:rsid w:val="003D7EFE"/>
    <w:rsid w:val="003F4CA0"/>
    <w:rsid w:val="00432A3E"/>
    <w:rsid w:val="00435944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4701"/>
    <w:rsid w:val="00635D86"/>
    <w:rsid w:val="00701B41"/>
    <w:rsid w:val="0075276C"/>
    <w:rsid w:val="00783197"/>
    <w:rsid w:val="00810D3D"/>
    <w:rsid w:val="00836225"/>
    <w:rsid w:val="00874AA1"/>
    <w:rsid w:val="008951C7"/>
    <w:rsid w:val="008A12DE"/>
    <w:rsid w:val="00977EE8"/>
    <w:rsid w:val="00A7526C"/>
    <w:rsid w:val="00A92D69"/>
    <w:rsid w:val="00AA7F5D"/>
    <w:rsid w:val="00AE6684"/>
    <w:rsid w:val="00BD507D"/>
    <w:rsid w:val="00C20DCD"/>
    <w:rsid w:val="00CF2843"/>
    <w:rsid w:val="00D0587E"/>
    <w:rsid w:val="00E148F3"/>
    <w:rsid w:val="00F572E8"/>
    <w:rsid w:val="00FA6F20"/>
    <w:rsid w:val="00FC094B"/>
    <w:rsid w:val="00FC27A6"/>
    <w:rsid w:val="4BDEC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AA1"/>
  </w:style>
  <w:style w:type="paragraph" w:styleId="Nagwek1">
    <w:name w:val="heading 1"/>
    <w:basedOn w:val="Normalny"/>
    <w:link w:val="Nagwek1Znak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istapunktowana">
    <w:name w:val="List Bullet"/>
    <w:basedOn w:val="Normalny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ytu">
    <w:name w:val="Title"/>
    <w:basedOn w:val="Normalny"/>
    <w:next w:val="Normalny"/>
    <w:link w:val="TytuZnak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74AA1"/>
  </w:style>
  <w:style w:type="paragraph" w:styleId="Stopka">
    <w:name w:val="footer"/>
    <w:basedOn w:val="Normalny"/>
    <w:link w:val="StopkaZnak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74AA1"/>
  </w:style>
  <w:style w:type="character" w:styleId="Tekstzastpczy">
    <w:name w:val="Placeholder Text"/>
    <w:basedOn w:val="Domylnaczcionkaakapitu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ny"/>
    <w:uiPriority w:val="12"/>
    <w:qFormat/>
    <w:rsid w:val="00874A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C6E0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C6E0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594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unhideWhenUsed/>
    <w:qFormat/>
    <w:rsid w:val="00634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sql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sq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mysql.com/doc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sz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F316B3-2E63-4794-845F-82CC65417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231</TotalTime>
  <Pages>5</Pages>
  <Words>535</Words>
  <Characters>3213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student</cp:lastModifiedBy>
  <cp:revision>26</cp:revision>
  <dcterms:created xsi:type="dcterms:W3CDTF">2023-10-31T18:30:00Z</dcterms:created>
  <dcterms:modified xsi:type="dcterms:W3CDTF">2023-11-16T09:29:00Z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